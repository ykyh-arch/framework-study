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Volatile关键字实现原理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机器硬件CPU与JMM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Cache模型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L1i检查数据，L1d数据存储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9786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3555" cy="255651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程序的局部执行原理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CPU缓存的一致性问题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1520" cy="176974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解决方案：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总线加锁BUS（对单个CPU加锁，粒度太大）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MESI（缓存一致性协议）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读操作：不做任何事情，把Cache中的数据读到寄存器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写操作：发出信号通知其他的CPU讲该变量的Cache line置为无效，其他的CPU要访问这个变量的时候，只能从内存中获取。</w:t>
      </w:r>
    </w:p>
    <w:p>
      <w:pPr>
        <w:numPr>
          <w:ilvl w:val="0"/>
          <w:numId w:val="0"/>
        </w:numPr>
        <w:ind w:left="73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line  CPU的cache中会增加很多的Cache line。</w:t>
      </w:r>
    </w:p>
    <w:p>
      <w:pPr>
        <w:numPr>
          <w:ilvl w:val="0"/>
          <w:numId w:val="0"/>
        </w:numPr>
        <w:ind w:left="735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9495" cy="190754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517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主存中的数据所有线程都可以访问（共享数据）。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每个线程都有自己的工作空间，（本地内存）（私有数据）。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工作空间数据：局部变量、内存的副本。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线程不能直接修改内存中的数据，只能读到工作空间来修改，修改完成后刷新到内存。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6565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Volatile关键字的语义分析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volatile作用：让其他线程能够马上感知到某一线程多某个变量的修改。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保证可见性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对共享变量的修改，其他的线程马上能感知到，不能保证原子性 ， 读、写、（i++非原子性）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保证有序性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重排序（编译阶段、指令优化阶段）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输入程序的代码顺序并不是实际执行的顺序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重排序后对单线程没有影响，对多线程有影响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volatile规则：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对于volatile修饰的变量：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volatile之前的代码不能调整到他的后面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volatile之后的代码不能调整到他的前面（as if seria）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霸道（位置不变化）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a=3;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j=3;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a=3;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m=i+j;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volatile的原理和实现机制(锁、轻量级)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HSDIS工具 --反编译---汇编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--class---JVM---》ASM文件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 int  a ; --&gt;&gt;Lock :a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Volatile的使用场景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状态标志（开关模式）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ShutDowsn  extends Thread{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boolean started=false;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while(started){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//执行任务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dowork();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shutdown(){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started=false;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双重检查锁定（double-checked-locking）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DCL（7种，单例模式）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static Singleton instance;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Singleton getInstance(){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if(instance==null){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synchronized (Singleton.class){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instance=new Singleton();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需要利用顺序性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volatile与synchronized的区别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Volatile只能修饰变量，synchronized只能修饰方法和语句块。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对原子性的保证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synchronized可以保证原子性，Volatile不能保证原子性。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对可见性的保证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都可以保证可见性，但实现原理不同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Volatile对变量加了lock，synchronized使用monitorEnter和monitorexit jvm指令（代码块），monitor。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对有序性的保证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Volatile能保证有序，synchronized可以保证有序性，但是代价（重量级）并发退化到串行。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synchronized引起阻塞，Volatile不会引起阻塞。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CE9F"/>
    <w:multiLevelType w:val="singleLevel"/>
    <w:tmpl w:val="9E4FCE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56D83F"/>
    <w:multiLevelType w:val="singleLevel"/>
    <w:tmpl w:val="DE56D83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CF337A"/>
    <w:multiLevelType w:val="singleLevel"/>
    <w:tmpl w:val="E7CF33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9B4EF62"/>
    <w:multiLevelType w:val="singleLevel"/>
    <w:tmpl w:val="F9B4EF6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BB67C1C"/>
    <w:multiLevelType w:val="singleLevel"/>
    <w:tmpl w:val="1BB67C1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1F2AB38F"/>
    <w:multiLevelType w:val="multilevel"/>
    <w:tmpl w:val="1F2AB38F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155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575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995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41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835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25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675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095" w:leftChars="0" w:hanging="420" w:firstLineChars="0"/>
      </w:pPr>
      <w:rPr>
        <w:rFonts w:hint="default"/>
      </w:rPr>
    </w:lvl>
  </w:abstractNum>
  <w:abstractNum w:abstractNumId="6">
    <w:nsid w:val="2498EFA0"/>
    <w:multiLevelType w:val="singleLevel"/>
    <w:tmpl w:val="2498EF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0BD4428"/>
    <w:multiLevelType w:val="singleLevel"/>
    <w:tmpl w:val="70BD44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8664D"/>
    <w:rsid w:val="00C82687"/>
    <w:rsid w:val="00DC1203"/>
    <w:rsid w:val="02352A12"/>
    <w:rsid w:val="051907AE"/>
    <w:rsid w:val="066A2F28"/>
    <w:rsid w:val="06BF2C41"/>
    <w:rsid w:val="06CE06D8"/>
    <w:rsid w:val="0CEA734E"/>
    <w:rsid w:val="0D472AD5"/>
    <w:rsid w:val="0F752251"/>
    <w:rsid w:val="14B32383"/>
    <w:rsid w:val="154B130D"/>
    <w:rsid w:val="16E71596"/>
    <w:rsid w:val="17196784"/>
    <w:rsid w:val="17B33BFB"/>
    <w:rsid w:val="18263E0E"/>
    <w:rsid w:val="187C0483"/>
    <w:rsid w:val="1D86591E"/>
    <w:rsid w:val="1D902579"/>
    <w:rsid w:val="1DC32145"/>
    <w:rsid w:val="1EE644EF"/>
    <w:rsid w:val="22521703"/>
    <w:rsid w:val="23065E20"/>
    <w:rsid w:val="235E327D"/>
    <w:rsid w:val="245D1872"/>
    <w:rsid w:val="2558664D"/>
    <w:rsid w:val="25867FEA"/>
    <w:rsid w:val="25E114D9"/>
    <w:rsid w:val="275979A0"/>
    <w:rsid w:val="290243ED"/>
    <w:rsid w:val="291B47FB"/>
    <w:rsid w:val="29E926C3"/>
    <w:rsid w:val="29FE2F8D"/>
    <w:rsid w:val="2F14497E"/>
    <w:rsid w:val="30BB06F6"/>
    <w:rsid w:val="348D7EE6"/>
    <w:rsid w:val="3D9435FA"/>
    <w:rsid w:val="3D9A5C51"/>
    <w:rsid w:val="3F2C4521"/>
    <w:rsid w:val="401A19D3"/>
    <w:rsid w:val="42345DDB"/>
    <w:rsid w:val="42B053D1"/>
    <w:rsid w:val="447C2474"/>
    <w:rsid w:val="44F93B63"/>
    <w:rsid w:val="458C77B1"/>
    <w:rsid w:val="48382F8F"/>
    <w:rsid w:val="4A043E5E"/>
    <w:rsid w:val="4E216681"/>
    <w:rsid w:val="50533BA3"/>
    <w:rsid w:val="54265205"/>
    <w:rsid w:val="57CE20C5"/>
    <w:rsid w:val="5A271289"/>
    <w:rsid w:val="5AF82288"/>
    <w:rsid w:val="5CE63424"/>
    <w:rsid w:val="5E6420D5"/>
    <w:rsid w:val="5E995C22"/>
    <w:rsid w:val="5F0F3E04"/>
    <w:rsid w:val="60755125"/>
    <w:rsid w:val="64A227DC"/>
    <w:rsid w:val="653F0592"/>
    <w:rsid w:val="654D6B08"/>
    <w:rsid w:val="6693461C"/>
    <w:rsid w:val="66D75FD5"/>
    <w:rsid w:val="67B70224"/>
    <w:rsid w:val="6A8A511F"/>
    <w:rsid w:val="6B5D6F4B"/>
    <w:rsid w:val="6D535020"/>
    <w:rsid w:val="6DB07A69"/>
    <w:rsid w:val="6E7E1E40"/>
    <w:rsid w:val="6E854F4D"/>
    <w:rsid w:val="71DD0EF7"/>
    <w:rsid w:val="7551682B"/>
    <w:rsid w:val="77A50986"/>
    <w:rsid w:val="7B9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2018-09-16T08:31:00Z</dcterms:created>
  <dc:creator>大海</dc:creator>
  <cp:lastModifiedBy>Uetec</cp:lastModifiedBy>
  <dcterms:modified xsi:type="dcterms:W3CDTF">2020-11-10T09:12:51Z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